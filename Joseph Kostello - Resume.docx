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060" w:type="dxa"/>
        <w:tblInd w:w="-900" w:type="dxa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750"/>
        <w:gridCol w:w="1310"/>
        <w:gridCol w:w="7158"/>
        <w:gridCol w:w="1842"/>
      </w:tblGrid>
      <w:tr w:rsidR="005872B1" w:rsidRPr="00392FD6" w14:paraId="4B88EDCD" w14:textId="77777777" w:rsidTr="00DF666D">
        <w:trPr>
          <w:trHeight w:val="1167"/>
        </w:trPr>
        <w:tc>
          <w:tcPr>
            <w:tcW w:w="1750" w:type="dxa"/>
            <w:tcBorders>
              <w:bottom w:val="single" w:sz="12" w:space="0" w:color="3C3388" w:themeColor="accent6"/>
            </w:tcBorders>
          </w:tcPr>
          <w:p w14:paraId="0E90503B" w14:textId="77777777" w:rsidR="005872B1" w:rsidRPr="00392FD6" w:rsidRDefault="005872B1" w:rsidP="00025726"/>
        </w:tc>
        <w:tc>
          <w:tcPr>
            <w:tcW w:w="8468" w:type="dxa"/>
            <w:gridSpan w:val="2"/>
            <w:tcBorders>
              <w:bottom w:val="single" w:sz="12" w:space="0" w:color="3C3388" w:themeColor="accent6"/>
            </w:tcBorders>
          </w:tcPr>
          <w:p w14:paraId="4F116BFD" w14:textId="3769C4AA" w:rsidR="005872B1" w:rsidRPr="00392FD6" w:rsidRDefault="0022190C" w:rsidP="00DE6747">
            <w:pPr>
              <w:pStyle w:val="Title"/>
            </w:pPr>
            <w:r w:rsidRPr="00392FD6">
              <w:t>Joseph Kostello</w:t>
            </w:r>
          </w:p>
        </w:tc>
        <w:tc>
          <w:tcPr>
            <w:tcW w:w="1842" w:type="dxa"/>
            <w:tcBorders>
              <w:bottom w:val="single" w:sz="12" w:space="0" w:color="3C3388" w:themeColor="accent6"/>
            </w:tcBorders>
          </w:tcPr>
          <w:p w14:paraId="6A68A4D8" w14:textId="77777777" w:rsidR="005872B1" w:rsidRPr="00392FD6" w:rsidRDefault="005872B1" w:rsidP="00025726"/>
        </w:tc>
      </w:tr>
      <w:tr w:rsidR="005872B1" w:rsidRPr="00392FD6" w14:paraId="7FDB65E2" w14:textId="77777777" w:rsidTr="00DF666D">
        <w:tblPrEx>
          <w:tblCellMar>
            <w:top w:w="216" w:type="dxa"/>
            <w:left w:w="216" w:type="dxa"/>
            <w:right w:w="216" w:type="dxa"/>
          </w:tblCellMar>
        </w:tblPrEx>
        <w:trPr>
          <w:trHeight w:val="1330"/>
        </w:trPr>
        <w:tc>
          <w:tcPr>
            <w:tcW w:w="3060" w:type="dxa"/>
            <w:gridSpan w:val="2"/>
            <w:tcBorders>
              <w:top w:val="single" w:sz="12" w:space="0" w:color="3C3388" w:themeColor="accent6"/>
              <w:right w:val="single" w:sz="12" w:space="0" w:color="3C3388" w:themeColor="accent6"/>
            </w:tcBorders>
          </w:tcPr>
          <w:p w14:paraId="5F17AA90" w14:textId="77777777" w:rsidR="005872B1" w:rsidRPr="00392FD6" w:rsidRDefault="00000000" w:rsidP="005872B1">
            <w:pPr>
              <w:pStyle w:val="Heading1"/>
              <w:jc w:val="right"/>
            </w:pPr>
            <w:sdt>
              <w:sdtPr>
                <w:id w:val="1604447469"/>
                <w:placeholder>
                  <w:docPart w:val="208FBBCAD9E94E4385D6D48E1F8BDBF1"/>
                </w:placeholder>
                <w:temporary/>
                <w:showingPlcHdr/>
                <w15:appearance w15:val="hidden"/>
                <w:text/>
              </w:sdtPr>
              <w:sdtContent>
                <w:r w:rsidR="005872B1" w:rsidRPr="00392FD6">
                  <w:t>Contact</w:t>
                </w:r>
              </w:sdtContent>
            </w:sdt>
          </w:p>
          <w:p w14:paraId="0AD3FBC9" w14:textId="57869122" w:rsidR="005872B1" w:rsidRPr="00392FD6" w:rsidRDefault="0022190C" w:rsidP="005872B1">
            <w:pPr>
              <w:jc w:val="right"/>
            </w:pPr>
            <w:r w:rsidRPr="00392FD6">
              <w:t>134 Steamboat Ln Apt 202, Unit#26-202</w:t>
            </w:r>
          </w:p>
          <w:p w14:paraId="016EF224" w14:textId="102B588E" w:rsidR="005872B1" w:rsidRPr="00392FD6" w:rsidRDefault="0022190C" w:rsidP="005872B1">
            <w:pPr>
              <w:jc w:val="right"/>
            </w:pPr>
            <w:r w:rsidRPr="00392FD6">
              <w:t>314-384-3474</w:t>
            </w:r>
          </w:p>
          <w:p w14:paraId="75E72892" w14:textId="77777777" w:rsidR="005872B1" w:rsidRDefault="00000000" w:rsidP="005872B1">
            <w:pPr>
              <w:jc w:val="right"/>
            </w:pPr>
            <w:hyperlink r:id="rId10" w:history="1">
              <w:r w:rsidR="0022190C" w:rsidRPr="00392FD6">
                <w:t>joseph.kostello@gmail.com</w:t>
              </w:r>
            </w:hyperlink>
          </w:p>
          <w:p w14:paraId="184BF153" w14:textId="34F39207" w:rsidR="00642790" w:rsidRPr="00392FD6" w:rsidRDefault="00642790" w:rsidP="005872B1">
            <w:pPr>
              <w:jc w:val="right"/>
            </w:pPr>
            <w:r w:rsidRPr="00642790">
              <w:t>github.com/</w:t>
            </w:r>
            <w:proofErr w:type="spellStart"/>
            <w:r w:rsidRPr="00642790">
              <w:t>jkostello</w:t>
            </w:r>
            <w:proofErr w:type="spellEnd"/>
          </w:p>
        </w:tc>
        <w:tc>
          <w:tcPr>
            <w:tcW w:w="9000" w:type="dxa"/>
            <w:gridSpan w:val="2"/>
            <w:tcBorders>
              <w:top w:val="single" w:sz="12" w:space="0" w:color="3C3388" w:themeColor="accent6"/>
              <w:left w:val="single" w:sz="12" w:space="0" w:color="3C3388" w:themeColor="accent6"/>
            </w:tcBorders>
          </w:tcPr>
          <w:p w14:paraId="3475B101" w14:textId="77777777" w:rsidR="00663D85" w:rsidRPr="00392FD6" w:rsidRDefault="00000000" w:rsidP="00A351D9">
            <w:pPr>
              <w:pStyle w:val="Heading1"/>
            </w:pPr>
            <w:sdt>
              <w:sdtPr>
                <w:id w:val="1456685126"/>
                <w:placeholder>
                  <w:docPart w:val="182DEB65696D49F0A5201E9504EDFE78"/>
                </w:placeholder>
                <w:temporary/>
                <w:showingPlcHdr/>
                <w15:appearance w15:val="hidden"/>
                <w:text/>
              </w:sdtPr>
              <w:sdtContent>
                <w:r w:rsidR="00A351D9" w:rsidRPr="00392FD6">
                  <w:t>Objective</w:t>
                </w:r>
              </w:sdtContent>
            </w:sdt>
          </w:p>
          <w:p w14:paraId="701D73B7" w14:textId="77777777" w:rsidR="00C50F99" w:rsidRDefault="0022190C" w:rsidP="0022190C">
            <w:pPr>
              <w:pStyle w:val="Skills"/>
              <w:ind w:left="0"/>
            </w:pPr>
            <w:r w:rsidRPr="00392FD6">
              <w:t>Looking for a summer internship in either software development or cybersecurity to</w:t>
            </w:r>
          </w:p>
          <w:p w14:paraId="22144D04" w14:textId="762A8817" w:rsidR="005872B1" w:rsidRPr="00392FD6" w:rsidRDefault="00EB2D53" w:rsidP="0022190C">
            <w:pPr>
              <w:pStyle w:val="Skills"/>
              <w:ind w:left="0"/>
            </w:pPr>
            <w:r>
              <w:t>h</w:t>
            </w:r>
            <w:r w:rsidR="0022190C" w:rsidRPr="00392FD6">
              <w:t>elp</w:t>
            </w:r>
            <w:r w:rsidR="00C50F99">
              <w:t xml:space="preserve"> </w:t>
            </w:r>
            <w:r w:rsidR="0022190C" w:rsidRPr="00392FD6">
              <w:t>me grow my skills and further my professional development.</w:t>
            </w:r>
          </w:p>
        </w:tc>
      </w:tr>
      <w:tr w:rsidR="00343F1A" w:rsidRPr="00392FD6" w14:paraId="4AC923F7" w14:textId="77777777" w:rsidTr="00DF666D">
        <w:tblPrEx>
          <w:tblCellMar>
            <w:top w:w="216" w:type="dxa"/>
            <w:left w:w="216" w:type="dxa"/>
            <w:right w:w="216" w:type="dxa"/>
          </w:tblCellMar>
        </w:tblPrEx>
        <w:trPr>
          <w:trHeight w:val="3686"/>
        </w:trPr>
        <w:tc>
          <w:tcPr>
            <w:tcW w:w="3060" w:type="dxa"/>
            <w:gridSpan w:val="2"/>
            <w:tcBorders>
              <w:right w:val="single" w:sz="12" w:space="0" w:color="3C3388" w:themeColor="accent6"/>
            </w:tcBorders>
          </w:tcPr>
          <w:p w14:paraId="1EE085FA" w14:textId="77777777" w:rsidR="00343F1A" w:rsidRPr="00392FD6" w:rsidRDefault="00000000" w:rsidP="00A351D9">
            <w:pPr>
              <w:pStyle w:val="Heading1"/>
              <w:jc w:val="right"/>
            </w:pPr>
            <w:sdt>
              <w:sdtPr>
                <w:id w:val="1723097672"/>
                <w:placeholder>
                  <w:docPart w:val="5D10CCAEAFA043E9879C405FCA28C3E1"/>
                </w:placeholder>
                <w:temporary/>
                <w:showingPlcHdr/>
                <w15:appearance w15:val="hidden"/>
                <w:text/>
              </w:sdtPr>
              <w:sdtContent>
                <w:r w:rsidR="00343F1A" w:rsidRPr="00392FD6">
                  <w:t>Education</w:t>
                </w:r>
              </w:sdtContent>
            </w:sdt>
          </w:p>
          <w:p w14:paraId="26809539" w14:textId="75CA3374" w:rsidR="00A351D9" w:rsidRPr="00392FD6" w:rsidRDefault="00995BB6" w:rsidP="00A351D9">
            <w:pPr>
              <w:jc w:val="right"/>
            </w:pPr>
            <w:r w:rsidRPr="00392FD6">
              <w:t>Maryville University</w:t>
            </w:r>
          </w:p>
          <w:p w14:paraId="2DE97789" w14:textId="63046F9E" w:rsidR="00343F1A" w:rsidRPr="00392FD6" w:rsidRDefault="00995BB6" w:rsidP="00A351D9">
            <w:pPr>
              <w:jc w:val="right"/>
            </w:pPr>
            <w:r w:rsidRPr="00392FD6">
              <w:t>Major: Computer Science, focus Cybersecurity</w:t>
            </w:r>
          </w:p>
          <w:p w14:paraId="709B95B6" w14:textId="1B051EC0" w:rsidR="00343F1A" w:rsidRPr="00392FD6" w:rsidRDefault="00995BB6" w:rsidP="00A351D9">
            <w:pPr>
              <w:jc w:val="right"/>
            </w:pPr>
            <w:r w:rsidRPr="00392FD6">
              <w:t>Bascom Honors Program</w:t>
            </w:r>
          </w:p>
          <w:p w14:paraId="395188F9" w14:textId="12396338" w:rsidR="00995BB6" w:rsidRPr="00392FD6" w:rsidRDefault="00724DE2" w:rsidP="00A351D9">
            <w:pPr>
              <w:jc w:val="right"/>
            </w:pPr>
            <w:r w:rsidRPr="00392FD6">
              <w:t>Dean’s</w:t>
            </w:r>
            <w:r w:rsidR="00995BB6" w:rsidRPr="00392FD6">
              <w:t xml:space="preserve"> list every semester</w:t>
            </w:r>
          </w:p>
          <w:p w14:paraId="1BCB6A3F" w14:textId="53B4BC07" w:rsidR="00A351D9" w:rsidRPr="00392FD6" w:rsidRDefault="00995BB6" w:rsidP="00A351D9">
            <w:pPr>
              <w:jc w:val="right"/>
            </w:pPr>
            <w:r w:rsidRPr="00392FD6">
              <w:t>GPA 3.9</w:t>
            </w:r>
          </w:p>
          <w:p w14:paraId="6BC0429B" w14:textId="77777777" w:rsidR="00995BB6" w:rsidRPr="00392FD6" w:rsidRDefault="00995BB6" w:rsidP="00A351D9">
            <w:pPr>
              <w:jc w:val="right"/>
            </w:pPr>
          </w:p>
          <w:p w14:paraId="1F5FC51A" w14:textId="5B314855" w:rsidR="00995BB6" w:rsidRPr="00392FD6" w:rsidRDefault="00995BB6" w:rsidP="00A351D9">
            <w:pPr>
              <w:jc w:val="right"/>
            </w:pPr>
            <w:r w:rsidRPr="00392FD6">
              <w:t>Francis Howell High School</w:t>
            </w:r>
          </w:p>
          <w:p w14:paraId="73D66769" w14:textId="2AEFD080" w:rsidR="00995BB6" w:rsidRPr="00392FD6" w:rsidRDefault="00995BB6" w:rsidP="00A351D9">
            <w:pPr>
              <w:jc w:val="right"/>
            </w:pPr>
            <w:r w:rsidRPr="00392FD6">
              <w:t>Summa Cum Laude</w:t>
            </w:r>
          </w:p>
          <w:p w14:paraId="2662FA56" w14:textId="1546A039" w:rsidR="00995BB6" w:rsidRPr="00392FD6" w:rsidRDefault="00995BB6" w:rsidP="00A351D9">
            <w:pPr>
              <w:jc w:val="right"/>
            </w:pPr>
            <w:r w:rsidRPr="00392FD6">
              <w:t>Graduated in 3 ½ years</w:t>
            </w:r>
          </w:p>
          <w:p w14:paraId="50C40C0F" w14:textId="623C66F7" w:rsidR="00995BB6" w:rsidRPr="00392FD6" w:rsidRDefault="00995BB6" w:rsidP="00A351D9">
            <w:pPr>
              <w:jc w:val="right"/>
            </w:pPr>
            <w:r w:rsidRPr="00392FD6">
              <w:t>Marching band &amp; drumline</w:t>
            </w:r>
          </w:p>
          <w:p w14:paraId="65B7A191" w14:textId="77777777" w:rsidR="00343F1A" w:rsidRPr="00392FD6" w:rsidRDefault="00343F1A" w:rsidP="00A351D9">
            <w:pPr>
              <w:jc w:val="right"/>
            </w:pPr>
          </w:p>
          <w:p w14:paraId="50BE17BC" w14:textId="77777777" w:rsidR="00343F1A" w:rsidRPr="00392FD6" w:rsidRDefault="00343F1A" w:rsidP="00A351D9">
            <w:pPr>
              <w:jc w:val="right"/>
            </w:pPr>
          </w:p>
          <w:p w14:paraId="27A15BE5" w14:textId="77777777" w:rsidR="00343F1A" w:rsidRPr="00392FD6" w:rsidRDefault="00343F1A" w:rsidP="00A351D9">
            <w:pPr>
              <w:jc w:val="right"/>
            </w:pPr>
          </w:p>
          <w:p w14:paraId="744F1670" w14:textId="77777777" w:rsidR="00343F1A" w:rsidRPr="00392FD6" w:rsidRDefault="00000000" w:rsidP="00A351D9">
            <w:pPr>
              <w:pStyle w:val="Heading1"/>
              <w:jc w:val="right"/>
            </w:pPr>
            <w:sdt>
              <w:sdtPr>
                <w:id w:val="-242716918"/>
                <w:placeholder>
                  <w:docPart w:val="3DE715283DE94466BE247696A2D2073C"/>
                </w:placeholder>
                <w:temporary/>
                <w:showingPlcHdr/>
                <w15:appearance w15:val="hidden"/>
                <w:text/>
              </w:sdtPr>
              <w:sdtContent>
                <w:r w:rsidR="00343F1A" w:rsidRPr="00392FD6">
                  <w:t>Key Skills</w:t>
                </w:r>
              </w:sdtContent>
            </w:sdt>
          </w:p>
          <w:p w14:paraId="4FDC4A4C" w14:textId="77777777" w:rsidR="00343F1A" w:rsidRPr="00392FD6" w:rsidRDefault="00224940" w:rsidP="00A351D9">
            <w:pPr>
              <w:jc w:val="right"/>
            </w:pPr>
            <w:r w:rsidRPr="00392FD6">
              <w:t>Languages:</w:t>
            </w:r>
          </w:p>
          <w:p w14:paraId="75295B2F" w14:textId="77777777" w:rsidR="00224940" w:rsidRPr="00392FD6" w:rsidRDefault="00224940" w:rsidP="00A351D9">
            <w:pPr>
              <w:jc w:val="right"/>
            </w:pPr>
            <w:r w:rsidRPr="00C50F99">
              <w:t>Java, C++, Python, SQL, R</w:t>
            </w:r>
          </w:p>
          <w:p w14:paraId="55D6E578" w14:textId="77777777" w:rsidR="00224940" w:rsidRPr="00392FD6" w:rsidRDefault="00224940" w:rsidP="00A351D9">
            <w:pPr>
              <w:jc w:val="right"/>
            </w:pPr>
          </w:p>
          <w:p w14:paraId="39D4D388" w14:textId="50C43E91" w:rsidR="00224940" w:rsidRPr="00392FD6" w:rsidRDefault="00E46FBC" w:rsidP="00A351D9">
            <w:pPr>
              <w:jc w:val="right"/>
            </w:pPr>
            <w:r w:rsidRPr="00392FD6">
              <w:t>Tools:</w:t>
            </w:r>
          </w:p>
          <w:p w14:paraId="605679CB" w14:textId="1AC1AA1C" w:rsidR="00224940" w:rsidRPr="00392FD6" w:rsidRDefault="00224940" w:rsidP="00A351D9">
            <w:pPr>
              <w:jc w:val="right"/>
            </w:pPr>
            <w:r w:rsidRPr="00392FD6">
              <w:t>The Sleuth Kit and Autopsy, Wireshark, FTK Imager, Photoshop, Illustrator, InDesign, DaVinci Resolve</w:t>
            </w:r>
            <w:r w:rsidR="004F54AA">
              <w:t>, Git</w:t>
            </w:r>
          </w:p>
        </w:tc>
        <w:tc>
          <w:tcPr>
            <w:tcW w:w="9000" w:type="dxa"/>
            <w:gridSpan w:val="2"/>
            <w:tcBorders>
              <w:left w:val="single" w:sz="12" w:space="0" w:color="3C3388" w:themeColor="accent6"/>
            </w:tcBorders>
          </w:tcPr>
          <w:p w14:paraId="075256F5" w14:textId="188A5485" w:rsidR="00343F1A" w:rsidRPr="00392FD6" w:rsidRDefault="00000000" w:rsidP="00B1322E">
            <w:pPr>
              <w:pStyle w:val="Heading1"/>
            </w:pPr>
            <w:sdt>
              <w:sdtPr>
                <w:id w:val="1214006938"/>
                <w:placeholder>
                  <w:docPart w:val="27B32FAC0E314D3490116F30657ECAF8"/>
                </w:placeholder>
                <w:temporary/>
                <w:showingPlcHdr/>
                <w15:appearance w15:val="hidden"/>
                <w:text/>
              </w:sdtPr>
              <w:sdtContent>
                <w:r w:rsidR="00A351D9" w:rsidRPr="00392FD6">
                  <w:t>Experience</w:t>
                </w:r>
              </w:sdtContent>
            </w:sdt>
          </w:p>
          <w:p w14:paraId="7CDEB0CB" w14:textId="3BE3F963" w:rsidR="00A351D9" w:rsidRPr="00392FD6" w:rsidRDefault="0063209B" w:rsidP="00B1322E">
            <w:pPr>
              <w:pStyle w:val="Heading2"/>
            </w:pPr>
            <w:r w:rsidRPr="00392FD6">
              <w:t>August 2022 - Present</w:t>
            </w:r>
            <w:r w:rsidR="00A351D9" w:rsidRPr="00392FD6">
              <w:t xml:space="preserve"> </w:t>
            </w:r>
          </w:p>
          <w:p w14:paraId="2E568E63" w14:textId="7487F5CE" w:rsidR="00343F1A" w:rsidRPr="00960D14" w:rsidRDefault="0063209B" w:rsidP="00B1322E">
            <w:pPr>
              <w:rPr>
                <w:sz w:val="22"/>
                <w:szCs w:val="26"/>
                <w:u w:val="single"/>
              </w:rPr>
            </w:pPr>
            <w:r w:rsidRPr="00960D14">
              <w:rPr>
                <w:sz w:val="22"/>
                <w:szCs w:val="26"/>
                <w:u w:val="single"/>
              </w:rPr>
              <w:t>Student Coordinator Assistant</w:t>
            </w:r>
            <w:r w:rsidR="00A351D9" w:rsidRPr="00960D14">
              <w:rPr>
                <w:sz w:val="22"/>
                <w:szCs w:val="26"/>
                <w:u w:val="single"/>
              </w:rPr>
              <w:t xml:space="preserve"> | </w:t>
            </w:r>
            <w:r w:rsidRPr="00960D14">
              <w:rPr>
                <w:sz w:val="22"/>
                <w:szCs w:val="26"/>
                <w:u w:val="single"/>
              </w:rPr>
              <w:t>Aquinas Institute of Theology</w:t>
            </w:r>
          </w:p>
          <w:p w14:paraId="0ACE1743" w14:textId="31E620DB" w:rsidR="00F25BCB" w:rsidRDefault="0063209B" w:rsidP="00B1322E">
            <w:pPr>
              <w:pStyle w:val="Skills"/>
              <w:ind w:left="0" w:right="0"/>
            </w:pPr>
            <w:r w:rsidRPr="00392FD6">
              <w:t>Work as an entry level assistant to multiple department coordinators to assist</w:t>
            </w:r>
            <w:r w:rsidR="00B1322E">
              <w:t xml:space="preserve"> </w:t>
            </w:r>
            <w:r w:rsidRPr="00392FD6">
              <w:t>educational operations. Responsibilities include graphic design, video design,</w:t>
            </w:r>
            <w:r w:rsidR="00B1322E">
              <w:t xml:space="preserve"> </w:t>
            </w:r>
            <w:r w:rsidRPr="00392FD6">
              <w:t>website maintenance, computer maintenance, A/V setup. Have grown my position</w:t>
            </w:r>
            <w:r w:rsidR="00C50F99">
              <w:t xml:space="preserve"> </w:t>
            </w:r>
            <w:r w:rsidRPr="00392FD6">
              <w:t>from</w:t>
            </w:r>
            <w:r w:rsidR="00B1322E">
              <w:t xml:space="preserve"> </w:t>
            </w:r>
            <w:r w:rsidRPr="00392FD6">
              <w:t>working for a single department to three departments including IT.</w:t>
            </w:r>
          </w:p>
          <w:p w14:paraId="2239FEB6" w14:textId="77777777" w:rsidR="00CF7074" w:rsidRDefault="00CF7074" w:rsidP="00B1322E">
            <w:pPr>
              <w:pStyle w:val="Skills"/>
              <w:ind w:left="0" w:right="0"/>
            </w:pPr>
          </w:p>
          <w:p w14:paraId="7C7412D1" w14:textId="61A493B0" w:rsidR="00E07CFA" w:rsidRDefault="00F25BCB" w:rsidP="00B1322E">
            <w:pPr>
              <w:pStyle w:val="Skills"/>
              <w:ind w:left="0" w:right="0"/>
              <w:rPr>
                <w:rFonts w:asciiTheme="majorHAnsi" w:hAnsiTheme="majorHAnsi"/>
                <w:color w:val="3C3388" w:themeColor="accent6"/>
                <w:sz w:val="28"/>
                <w:szCs w:val="22"/>
              </w:rPr>
            </w:pPr>
            <w:r w:rsidRPr="00F25BCB">
              <w:rPr>
                <w:rFonts w:asciiTheme="majorHAnsi" w:hAnsiTheme="majorHAnsi"/>
                <w:color w:val="3C3388" w:themeColor="accent6"/>
                <w:sz w:val="28"/>
                <w:szCs w:val="22"/>
              </w:rPr>
              <w:t>Projects</w:t>
            </w:r>
          </w:p>
          <w:p w14:paraId="5E0AC47E" w14:textId="3DB3F5DD" w:rsidR="00DA3829" w:rsidRPr="00540399" w:rsidRDefault="00DA3829" w:rsidP="00B1322E">
            <w:pPr>
              <w:pStyle w:val="Skills"/>
              <w:ind w:left="0" w:right="0"/>
              <w:rPr>
                <w:sz w:val="22"/>
                <w:szCs w:val="18"/>
                <w:u w:val="single"/>
              </w:rPr>
            </w:pPr>
            <w:r w:rsidRPr="00540399">
              <w:rPr>
                <w:sz w:val="22"/>
                <w:szCs w:val="18"/>
                <w:u w:val="single"/>
              </w:rPr>
              <w:t>Delphi – Password Manager for COSC 231</w:t>
            </w:r>
          </w:p>
          <w:p w14:paraId="6556E297" w14:textId="7C836748" w:rsidR="00DA3829" w:rsidRPr="00C83206" w:rsidRDefault="00C83206" w:rsidP="00B1322E">
            <w:pPr>
              <w:pStyle w:val="Skills"/>
              <w:ind w:left="0" w:right="0"/>
            </w:pPr>
            <w:r>
              <w:t xml:space="preserve">Managing a team of five to design and develop a password manager for Project Management. </w:t>
            </w:r>
            <w:r w:rsidR="00D10CF0">
              <w:t>Learning key design principles and development strategies</w:t>
            </w:r>
            <w:r w:rsidR="00F409E6">
              <w:t xml:space="preserve">. </w:t>
            </w:r>
            <w:r w:rsidR="00EC7FB8">
              <w:t xml:space="preserve">Will be looking </w:t>
            </w:r>
            <w:r w:rsidR="00BA5BB9">
              <w:t xml:space="preserve">at </w:t>
            </w:r>
            <w:r w:rsidR="00EC7FB8">
              <w:t>features such as Spring and Maven.</w:t>
            </w:r>
          </w:p>
          <w:p w14:paraId="313EC414" w14:textId="77777777" w:rsidR="00DA3829" w:rsidRDefault="00DA3829" w:rsidP="00B1322E">
            <w:pPr>
              <w:pStyle w:val="Skills"/>
              <w:ind w:left="0" w:right="0"/>
              <w:rPr>
                <w:rFonts w:asciiTheme="majorHAnsi" w:hAnsiTheme="majorHAnsi"/>
                <w:color w:val="3C3388" w:themeColor="accent6"/>
                <w:sz w:val="28"/>
                <w:szCs w:val="22"/>
              </w:rPr>
            </w:pPr>
          </w:p>
          <w:p w14:paraId="2BB1BEFD" w14:textId="77777777" w:rsidR="0057279B" w:rsidRPr="00540399" w:rsidRDefault="0057279B" w:rsidP="00B1322E">
            <w:pPr>
              <w:pStyle w:val="Skills"/>
              <w:ind w:left="0" w:right="0"/>
              <w:rPr>
                <w:sz w:val="22"/>
                <w:szCs w:val="18"/>
                <w:u w:val="single"/>
              </w:rPr>
            </w:pPr>
            <w:r w:rsidRPr="00540399">
              <w:rPr>
                <w:sz w:val="22"/>
                <w:szCs w:val="18"/>
                <w:u w:val="single"/>
              </w:rPr>
              <w:t>Advent of Code 2023</w:t>
            </w:r>
          </w:p>
          <w:p w14:paraId="5CF8BE96" w14:textId="77777777" w:rsidR="0057279B" w:rsidRDefault="0057279B" w:rsidP="00B1322E">
            <w:pPr>
              <w:pStyle w:val="Skills"/>
              <w:ind w:left="0" w:right="0"/>
              <w:rPr>
                <w:sz w:val="22"/>
                <w:szCs w:val="18"/>
              </w:rPr>
            </w:pPr>
            <w:hyperlink r:id="rId11" w:history="1">
              <w:r w:rsidRPr="0006055A">
                <w:rPr>
                  <w:rStyle w:val="Hyperlink"/>
                  <w:sz w:val="22"/>
                  <w:szCs w:val="18"/>
                </w:rPr>
                <w:t>https://adventofcode.com/2023</w:t>
              </w:r>
            </w:hyperlink>
          </w:p>
          <w:p w14:paraId="1B1B4F1B" w14:textId="3361D0E0" w:rsidR="0057279B" w:rsidRDefault="0057279B" w:rsidP="00B1322E">
            <w:pPr>
              <w:pStyle w:val="Skills"/>
              <w:ind w:left="0" w:right="0"/>
            </w:pPr>
            <w:r>
              <w:t>Working on solving coding challenges using Java. Am learning various packages, data</w:t>
            </w:r>
            <w:r w:rsidR="00B1322E">
              <w:t xml:space="preserve"> </w:t>
            </w:r>
            <w:r>
              <w:t>structures, code refactoring and code reuse in the language.</w:t>
            </w:r>
          </w:p>
          <w:p w14:paraId="1DD88A7F" w14:textId="77777777" w:rsidR="0057279B" w:rsidRDefault="0057279B" w:rsidP="00B1322E">
            <w:pPr>
              <w:pStyle w:val="Skills"/>
              <w:ind w:left="0" w:right="0"/>
            </w:pPr>
          </w:p>
          <w:p w14:paraId="75FC49EC" w14:textId="77777777" w:rsidR="0057279B" w:rsidRPr="00540399" w:rsidRDefault="0057279B" w:rsidP="00B1322E">
            <w:pPr>
              <w:pStyle w:val="Skills"/>
              <w:ind w:left="0" w:right="0"/>
              <w:rPr>
                <w:sz w:val="22"/>
                <w:szCs w:val="18"/>
                <w:u w:val="single"/>
              </w:rPr>
            </w:pPr>
            <w:r w:rsidRPr="00540399">
              <w:rPr>
                <w:sz w:val="22"/>
                <w:szCs w:val="18"/>
                <w:u w:val="single"/>
              </w:rPr>
              <w:t>Pirate Software – Game Jam 14</w:t>
            </w:r>
          </w:p>
          <w:p w14:paraId="6AACD825" w14:textId="77777777" w:rsidR="0057279B" w:rsidRDefault="0057279B" w:rsidP="00B1322E">
            <w:pPr>
              <w:pStyle w:val="Skills"/>
              <w:ind w:left="0" w:right="0"/>
              <w:rPr>
                <w:sz w:val="22"/>
                <w:szCs w:val="18"/>
              </w:rPr>
            </w:pPr>
            <w:hyperlink r:id="rId12" w:history="1">
              <w:r w:rsidRPr="0006055A">
                <w:rPr>
                  <w:rStyle w:val="Hyperlink"/>
                  <w:sz w:val="22"/>
                  <w:szCs w:val="18"/>
                </w:rPr>
                <w:t>https://itch.io/jam/pirate/rate/2467606</w:t>
              </w:r>
            </w:hyperlink>
          </w:p>
          <w:p w14:paraId="6E596172" w14:textId="6657ED89" w:rsidR="0057279B" w:rsidRPr="00941349" w:rsidRDefault="0057279B" w:rsidP="00B1322E">
            <w:pPr>
              <w:pStyle w:val="Skills"/>
              <w:ind w:left="0" w:right="0"/>
            </w:pPr>
            <w:r>
              <w:t>Worked on a five-person team to design and develop a game within fourteen days.</w:t>
            </w:r>
            <w:r w:rsidR="00B1322E">
              <w:t xml:space="preserve"> </w:t>
            </w:r>
            <w:r>
              <w:t xml:space="preserve">The game was created in the Godot engine and primarily developed using </w:t>
            </w:r>
            <w:proofErr w:type="spellStart"/>
            <w:r>
              <w:t>GDScript</w:t>
            </w:r>
            <w:proofErr w:type="spellEnd"/>
            <w:r>
              <w:t xml:space="preserve"> as</w:t>
            </w:r>
            <w:r w:rsidR="00B1322E">
              <w:t xml:space="preserve"> </w:t>
            </w:r>
            <w:r>
              <w:t>well as C++. Expanded on my skills from the previous game jam to work with the team</w:t>
            </w:r>
            <w:r w:rsidR="00B1322E">
              <w:t xml:space="preserve"> </w:t>
            </w:r>
            <w:r>
              <w:t>to meet the deadline.</w:t>
            </w:r>
          </w:p>
          <w:p w14:paraId="0F1F04C5" w14:textId="01797608" w:rsidR="0057279B" w:rsidRPr="00F25BCB" w:rsidRDefault="0057279B" w:rsidP="00B1322E">
            <w:pPr>
              <w:pStyle w:val="Skills"/>
              <w:ind w:left="0" w:right="0"/>
              <w:rPr>
                <w:rFonts w:asciiTheme="majorHAnsi" w:hAnsiTheme="majorHAnsi"/>
                <w:color w:val="3C3388" w:themeColor="accent6"/>
                <w:sz w:val="28"/>
                <w:szCs w:val="22"/>
              </w:rPr>
            </w:pPr>
          </w:p>
          <w:p w14:paraId="084412C1" w14:textId="0B5DAFB1" w:rsidR="00F25BCB" w:rsidRPr="00540399" w:rsidRDefault="00F25BCB" w:rsidP="00B1322E">
            <w:pPr>
              <w:pStyle w:val="Skills"/>
              <w:ind w:left="0" w:right="0"/>
              <w:rPr>
                <w:sz w:val="22"/>
                <w:szCs w:val="18"/>
                <w:u w:val="single"/>
              </w:rPr>
            </w:pPr>
            <w:r w:rsidRPr="00540399">
              <w:rPr>
                <w:sz w:val="22"/>
                <w:szCs w:val="18"/>
                <w:u w:val="single"/>
              </w:rPr>
              <w:t>Godot Wild Jam 64</w:t>
            </w:r>
          </w:p>
          <w:p w14:paraId="2496E536" w14:textId="10A6217C" w:rsidR="00A95412" w:rsidRDefault="00A95412" w:rsidP="00B1322E">
            <w:pPr>
              <w:pStyle w:val="Skills"/>
              <w:ind w:left="0" w:right="0"/>
              <w:rPr>
                <w:sz w:val="22"/>
                <w:szCs w:val="18"/>
              </w:rPr>
            </w:pPr>
            <w:hyperlink r:id="rId13" w:history="1">
              <w:r w:rsidRPr="0006055A">
                <w:rPr>
                  <w:rStyle w:val="Hyperlink"/>
                  <w:sz w:val="22"/>
                  <w:szCs w:val="18"/>
                </w:rPr>
                <w:t>https://thefinnigan.itch.io/light-immaterial</w:t>
              </w:r>
            </w:hyperlink>
          </w:p>
          <w:p w14:paraId="49A14461" w14:textId="668EC984" w:rsidR="00F25BCB" w:rsidRPr="00392FD6" w:rsidRDefault="00DF666D" w:rsidP="00B1322E">
            <w:pPr>
              <w:pStyle w:val="Skills"/>
              <w:ind w:left="0" w:right="0"/>
            </w:pPr>
            <w:r w:rsidRPr="003C3265">
              <w:t xml:space="preserve">Worked on a three-person team to develop a game within </w:t>
            </w:r>
            <w:r w:rsidR="00CF7074">
              <w:t>ten</w:t>
            </w:r>
            <w:r w:rsidRPr="003C3265">
              <w:t xml:space="preserve"> days.</w:t>
            </w:r>
            <w:r w:rsidRPr="003C3265">
              <w:t xml:space="preserve"> The game</w:t>
            </w:r>
            <w:r w:rsidR="003C3265">
              <w:t xml:space="preserve"> </w:t>
            </w:r>
            <w:r w:rsidRPr="003C3265">
              <w:t>was</w:t>
            </w:r>
            <w:r w:rsidR="00B1322E">
              <w:t xml:space="preserve"> </w:t>
            </w:r>
            <w:r w:rsidRPr="003C3265">
              <w:t>created in the Godot engine and developed using the engine’s language</w:t>
            </w:r>
            <w:r w:rsidR="003C3265">
              <w:t xml:space="preserve"> </w:t>
            </w:r>
            <w:proofErr w:type="spellStart"/>
            <w:r w:rsidRPr="003C3265">
              <w:t>GDScript</w:t>
            </w:r>
            <w:proofErr w:type="spellEnd"/>
            <w:r w:rsidRPr="003C3265">
              <w:t>.</w:t>
            </w:r>
            <w:r w:rsidR="00191802">
              <w:t xml:space="preserve"> I</w:t>
            </w:r>
            <w:r w:rsidR="00B1322E">
              <w:t xml:space="preserve"> </w:t>
            </w:r>
            <w:r w:rsidR="00191802">
              <w:t xml:space="preserve">was </w:t>
            </w:r>
            <w:r w:rsidR="00CF7074">
              <w:t>able</w:t>
            </w:r>
            <w:r w:rsidR="00191802">
              <w:t xml:space="preserve"> to learn the engine and language </w:t>
            </w:r>
            <w:r w:rsidR="00CF7074">
              <w:t>and we</w:t>
            </w:r>
            <w:r w:rsidR="00191802">
              <w:t xml:space="preserve"> complete</w:t>
            </w:r>
            <w:r w:rsidR="00CF7074">
              <w:t>d</w:t>
            </w:r>
            <w:r w:rsidR="00191802">
              <w:t xml:space="preserve"> the game by the</w:t>
            </w:r>
            <w:r w:rsidR="00B1322E">
              <w:t xml:space="preserve"> </w:t>
            </w:r>
            <w:r w:rsidR="00191802">
              <w:lastRenderedPageBreak/>
              <w:t>deadline.</w:t>
            </w:r>
          </w:p>
        </w:tc>
      </w:tr>
    </w:tbl>
    <w:p w14:paraId="0A26ACFA" w14:textId="77777777" w:rsidR="0009273C" w:rsidRDefault="0009273C" w:rsidP="00540399"/>
    <w:sectPr w:rsidR="0009273C" w:rsidSect="00575CCE">
      <w:pgSz w:w="12240" w:h="15840" w:code="1"/>
      <w:pgMar w:top="1080" w:right="1080" w:bottom="1080" w:left="1080" w:header="709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29A91" w14:textId="77777777" w:rsidR="00575CCE" w:rsidRDefault="00575CCE" w:rsidP="00F316AD">
      <w:r>
        <w:separator/>
      </w:r>
    </w:p>
  </w:endnote>
  <w:endnote w:type="continuationSeparator" w:id="0">
    <w:p w14:paraId="39837FCC" w14:textId="77777777" w:rsidR="00575CCE" w:rsidRDefault="00575CCE" w:rsidP="00F316AD">
      <w:r>
        <w:continuationSeparator/>
      </w:r>
    </w:p>
  </w:endnote>
  <w:endnote w:type="continuationNotice" w:id="1">
    <w:p w14:paraId="66A796CE" w14:textId="77777777" w:rsidR="00575CCE" w:rsidRDefault="00575C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671E" w14:textId="77777777" w:rsidR="00575CCE" w:rsidRDefault="00575CCE" w:rsidP="00F316AD">
      <w:r>
        <w:separator/>
      </w:r>
    </w:p>
  </w:footnote>
  <w:footnote w:type="continuationSeparator" w:id="0">
    <w:p w14:paraId="096B830A" w14:textId="77777777" w:rsidR="00575CCE" w:rsidRDefault="00575CCE" w:rsidP="00F316AD">
      <w:r>
        <w:continuationSeparator/>
      </w:r>
    </w:p>
  </w:footnote>
  <w:footnote w:type="continuationNotice" w:id="1">
    <w:p w14:paraId="0CBB880C" w14:textId="77777777" w:rsidR="00575CCE" w:rsidRDefault="00575C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6F3EA" w:themeColor="accent5"/>
      </w:rPr>
    </w:lvl>
  </w:abstractNum>
  <w:abstractNum w:abstractNumId="1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500427">
    <w:abstractNumId w:val="0"/>
  </w:num>
  <w:num w:numId="2" w16cid:durableId="113779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0C"/>
    <w:rsid w:val="0001399F"/>
    <w:rsid w:val="00044919"/>
    <w:rsid w:val="00084416"/>
    <w:rsid w:val="0009273C"/>
    <w:rsid w:val="00095D41"/>
    <w:rsid w:val="000C5404"/>
    <w:rsid w:val="000D3C26"/>
    <w:rsid w:val="000E1D44"/>
    <w:rsid w:val="00163282"/>
    <w:rsid w:val="00183E89"/>
    <w:rsid w:val="00191802"/>
    <w:rsid w:val="001A375F"/>
    <w:rsid w:val="001E50B8"/>
    <w:rsid w:val="001F1F0D"/>
    <w:rsid w:val="00200691"/>
    <w:rsid w:val="00205A46"/>
    <w:rsid w:val="0020696E"/>
    <w:rsid w:val="0022190C"/>
    <w:rsid w:val="00224940"/>
    <w:rsid w:val="00225BAE"/>
    <w:rsid w:val="002356A2"/>
    <w:rsid w:val="0024775A"/>
    <w:rsid w:val="00263514"/>
    <w:rsid w:val="002D1060"/>
    <w:rsid w:val="002D12DA"/>
    <w:rsid w:val="002D4AEB"/>
    <w:rsid w:val="003019B2"/>
    <w:rsid w:val="00311BF9"/>
    <w:rsid w:val="00343F1A"/>
    <w:rsid w:val="00344A51"/>
    <w:rsid w:val="0034688D"/>
    <w:rsid w:val="00392FD6"/>
    <w:rsid w:val="003B34F6"/>
    <w:rsid w:val="003B5713"/>
    <w:rsid w:val="003C3265"/>
    <w:rsid w:val="0040233B"/>
    <w:rsid w:val="004C6953"/>
    <w:rsid w:val="004F54AA"/>
    <w:rsid w:val="00507AFD"/>
    <w:rsid w:val="00507E93"/>
    <w:rsid w:val="00511A6E"/>
    <w:rsid w:val="005312E9"/>
    <w:rsid w:val="00535EE8"/>
    <w:rsid w:val="00540399"/>
    <w:rsid w:val="0056497E"/>
    <w:rsid w:val="005675E7"/>
    <w:rsid w:val="0057279B"/>
    <w:rsid w:val="0057534A"/>
    <w:rsid w:val="00575CCE"/>
    <w:rsid w:val="005769FD"/>
    <w:rsid w:val="005872B1"/>
    <w:rsid w:val="00605A5B"/>
    <w:rsid w:val="0063209B"/>
    <w:rsid w:val="00642790"/>
    <w:rsid w:val="00652B25"/>
    <w:rsid w:val="00663D85"/>
    <w:rsid w:val="00672A17"/>
    <w:rsid w:val="006818E7"/>
    <w:rsid w:val="006C60E6"/>
    <w:rsid w:val="006E70D3"/>
    <w:rsid w:val="00724DE2"/>
    <w:rsid w:val="0075038B"/>
    <w:rsid w:val="007B0F94"/>
    <w:rsid w:val="007C14FA"/>
    <w:rsid w:val="007F34DF"/>
    <w:rsid w:val="008010D3"/>
    <w:rsid w:val="00815943"/>
    <w:rsid w:val="00843C42"/>
    <w:rsid w:val="00860DB6"/>
    <w:rsid w:val="0088104A"/>
    <w:rsid w:val="00896FA4"/>
    <w:rsid w:val="008B045B"/>
    <w:rsid w:val="008B507E"/>
    <w:rsid w:val="008C1972"/>
    <w:rsid w:val="00941349"/>
    <w:rsid w:val="00960D14"/>
    <w:rsid w:val="00987486"/>
    <w:rsid w:val="0099359E"/>
    <w:rsid w:val="009941DA"/>
    <w:rsid w:val="00995BB6"/>
    <w:rsid w:val="00996C62"/>
    <w:rsid w:val="00A10D34"/>
    <w:rsid w:val="00A30F44"/>
    <w:rsid w:val="00A351D9"/>
    <w:rsid w:val="00A45715"/>
    <w:rsid w:val="00A70004"/>
    <w:rsid w:val="00A77921"/>
    <w:rsid w:val="00A95412"/>
    <w:rsid w:val="00AD0DB9"/>
    <w:rsid w:val="00B111F4"/>
    <w:rsid w:val="00B1322E"/>
    <w:rsid w:val="00B2124F"/>
    <w:rsid w:val="00B575FB"/>
    <w:rsid w:val="00B6190E"/>
    <w:rsid w:val="00BA5BB9"/>
    <w:rsid w:val="00BD4217"/>
    <w:rsid w:val="00C1095A"/>
    <w:rsid w:val="00C40429"/>
    <w:rsid w:val="00C438E2"/>
    <w:rsid w:val="00C50F99"/>
    <w:rsid w:val="00C55D85"/>
    <w:rsid w:val="00C81523"/>
    <w:rsid w:val="00C83206"/>
    <w:rsid w:val="00CA2273"/>
    <w:rsid w:val="00CC7254"/>
    <w:rsid w:val="00CD50FD"/>
    <w:rsid w:val="00CF7074"/>
    <w:rsid w:val="00D10CF0"/>
    <w:rsid w:val="00D47124"/>
    <w:rsid w:val="00D575D3"/>
    <w:rsid w:val="00D64184"/>
    <w:rsid w:val="00D73EAC"/>
    <w:rsid w:val="00D747F5"/>
    <w:rsid w:val="00DA0D2A"/>
    <w:rsid w:val="00DA31B4"/>
    <w:rsid w:val="00DA3829"/>
    <w:rsid w:val="00DA74E2"/>
    <w:rsid w:val="00DD5D7B"/>
    <w:rsid w:val="00DE6747"/>
    <w:rsid w:val="00DF666D"/>
    <w:rsid w:val="00E07CFA"/>
    <w:rsid w:val="00E36220"/>
    <w:rsid w:val="00E37297"/>
    <w:rsid w:val="00E46FBC"/>
    <w:rsid w:val="00E50452"/>
    <w:rsid w:val="00E86958"/>
    <w:rsid w:val="00EB2D53"/>
    <w:rsid w:val="00EB4F4F"/>
    <w:rsid w:val="00EC7FB8"/>
    <w:rsid w:val="00F003B0"/>
    <w:rsid w:val="00F13F04"/>
    <w:rsid w:val="00F22790"/>
    <w:rsid w:val="00F2368E"/>
    <w:rsid w:val="00F25BCB"/>
    <w:rsid w:val="00F316AD"/>
    <w:rsid w:val="00F409E6"/>
    <w:rsid w:val="00F414DC"/>
    <w:rsid w:val="00F4501B"/>
    <w:rsid w:val="00F710C2"/>
    <w:rsid w:val="00F9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CA5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3F1A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4F4F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43F1A"/>
    <w:pPr>
      <w:outlineLvl w:val="1"/>
    </w:pPr>
    <w:rPr>
      <w: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B4F4F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customStyle="1" w:styleId="TitleChar">
    <w:name w:val="Title Char"/>
    <w:basedOn w:val="DefaultParagraphFont"/>
    <w:link w:val="Title"/>
    <w:rsid w:val="00EB4F4F"/>
    <w:rPr>
      <w:rFonts w:asciiTheme="majorHAnsi" w:hAnsiTheme="majorHAnsi" w:cs="Times New Roman (Body CS)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E50452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E50452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EB4F4F"/>
    <w:rPr>
      <w:rFonts w:asciiTheme="majorHAnsi" w:hAnsiTheme="majorHAnsi" w:cs="Times New Roman (Body CS)"/>
      <w:color w:val="3C3388" w:themeColor="accent6"/>
      <w:sz w:val="28"/>
    </w:rPr>
  </w:style>
  <w:style w:type="character" w:styleId="Hyperlink">
    <w:name w:val="Hyperlink"/>
    <w:basedOn w:val="DefaultParagraphFont"/>
    <w:uiPriority w:val="99"/>
    <w:rsid w:val="005872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343F1A"/>
    <w:rPr>
      <w:rFonts w:cs="Times New Roman (Body CS)"/>
      <w:caps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customStyle="1" w:styleId="Style1">
    <w:name w:val="Style1"/>
    <w:basedOn w:val="TableNormal"/>
    <w:uiPriority w:val="99"/>
    <w:rsid w:val="00183E89"/>
    <w:tblPr>
      <w:tblBorders>
        <w:top w:val="single" w:sz="12" w:space="0" w:color="B7E5ED" w:themeColor="accent4"/>
        <w:insideV w:val="single" w:sz="12" w:space="0" w:color="B7E5ED" w:themeColor="accent4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customStyle="1" w:styleId="BulletedList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Emphasis">
    <w:name w:val="Emphasis"/>
    <w:uiPriority w:val="20"/>
    <w:rsid w:val="00EB4F4F"/>
    <w:rPr>
      <w:b/>
      <w:color w:val="3C3388" w:themeColor="accent6"/>
    </w:rPr>
  </w:style>
  <w:style w:type="paragraph" w:customStyle="1" w:styleId="Skills">
    <w:name w:val="Skills"/>
    <w:basedOn w:val="Normal"/>
    <w:qFormat/>
    <w:rsid w:val="0022190C"/>
    <w:pPr>
      <w:widowControl w:val="0"/>
      <w:tabs>
        <w:tab w:val="left" w:pos="3874"/>
        <w:tab w:val="left" w:pos="7027"/>
      </w:tabs>
      <w:autoSpaceDE w:val="0"/>
      <w:autoSpaceDN w:val="0"/>
      <w:spacing w:line="320" w:lineRule="exact"/>
      <w:ind w:left="994" w:right="-720"/>
    </w:pPr>
    <w:rPr>
      <w:rFonts w:eastAsia="Arial" w:cs="Arial"/>
      <w:color w:val="auto"/>
      <w:szCs w:val="16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4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hefinnigan.itch.io/light-immateri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tch.io/jam/pirate/rate/24676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dventofcode.com/2023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joseph.kostello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Roaming\Microsoft\Templates\Ba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8FBBCAD9E94E4385D6D48E1F8BD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68690-52FE-4B67-B2C2-A07879D45D23}"/>
      </w:docPartPr>
      <w:docPartBody>
        <w:p w:rsidR="00BD49C1" w:rsidRDefault="00000000">
          <w:pPr>
            <w:pStyle w:val="208FBBCAD9E94E4385D6D48E1F8BDBF1"/>
          </w:pPr>
          <w:r w:rsidRPr="00E50452">
            <w:t>Contact</w:t>
          </w:r>
        </w:p>
      </w:docPartBody>
    </w:docPart>
    <w:docPart>
      <w:docPartPr>
        <w:name w:val="182DEB65696D49F0A5201E9504EDF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7B6C8-5207-4AD1-9B98-0053CB28DC06}"/>
      </w:docPartPr>
      <w:docPartBody>
        <w:p w:rsidR="00BD49C1" w:rsidRDefault="00000000">
          <w:pPr>
            <w:pStyle w:val="182DEB65696D49F0A5201E9504EDFE78"/>
          </w:pPr>
          <w:r w:rsidRPr="00343F1A">
            <w:t>Objective</w:t>
          </w:r>
        </w:p>
      </w:docPartBody>
    </w:docPart>
    <w:docPart>
      <w:docPartPr>
        <w:name w:val="5D10CCAEAFA043E9879C405FCA28C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E6D03-BF3D-4A0C-8176-307580200B08}"/>
      </w:docPartPr>
      <w:docPartBody>
        <w:p w:rsidR="00BD49C1" w:rsidRDefault="00000000">
          <w:pPr>
            <w:pStyle w:val="5D10CCAEAFA043E9879C405FCA28C3E1"/>
          </w:pPr>
          <w:r>
            <w:t>Education</w:t>
          </w:r>
        </w:p>
      </w:docPartBody>
    </w:docPart>
    <w:docPart>
      <w:docPartPr>
        <w:name w:val="3DE715283DE94466BE247696A2D20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3934E-10AA-4904-9E83-3E4971DC2F27}"/>
      </w:docPartPr>
      <w:docPartBody>
        <w:p w:rsidR="00BD49C1" w:rsidRDefault="00000000">
          <w:pPr>
            <w:pStyle w:val="3DE715283DE94466BE247696A2D2073C"/>
          </w:pPr>
          <w:r w:rsidRPr="00343F1A">
            <w:t>Key Skills</w:t>
          </w:r>
        </w:p>
      </w:docPartBody>
    </w:docPart>
    <w:docPart>
      <w:docPartPr>
        <w:name w:val="27B32FAC0E314D3490116F30657EC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5D51C-58A1-4B20-90A0-6BAF45F2005E}"/>
      </w:docPartPr>
      <w:docPartBody>
        <w:p w:rsidR="00BD49C1" w:rsidRDefault="00000000">
          <w:pPr>
            <w:pStyle w:val="27B32FAC0E314D3490116F30657ECAF8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D7"/>
    <w:rsid w:val="000A525A"/>
    <w:rsid w:val="00234806"/>
    <w:rsid w:val="003A74D7"/>
    <w:rsid w:val="0081463B"/>
    <w:rsid w:val="00B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0A525A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0F9ED5" w:themeColor="accent4"/>
      <w:kern w:val="0"/>
      <w:sz w:val="28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318C2C6F3B4FB5817CBE1E9D18D3EF">
    <w:name w:val="08318C2C6F3B4FB5817CBE1E9D18D3EF"/>
  </w:style>
  <w:style w:type="paragraph" w:customStyle="1" w:styleId="208FBBCAD9E94E4385D6D48E1F8BDBF1">
    <w:name w:val="208FBBCAD9E94E4385D6D48E1F8BDBF1"/>
  </w:style>
  <w:style w:type="paragraph" w:customStyle="1" w:styleId="182DEB65696D49F0A5201E9504EDFE78">
    <w:name w:val="182DEB65696D49F0A5201E9504EDFE78"/>
  </w:style>
  <w:style w:type="paragraph" w:customStyle="1" w:styleId="5D10CCAEAFA043E9879C405FCA28C3E1">
    <w:name w:val="5D10CCAEAFA043E9879C405FCA28C3E1"/>
  </w:style>
  <w:style w:type="paragraph" w:customStyle="1" w:styleId="3DE715283DE94466BE247696A2D2073C">
    <w:name w:val="3DE715283DE94466BE247696A2D2073C"/>
  </w:style>
  <w:style w:type="character" w:customStyle="1" w:styleId="Heading1Char">
    <w:name w:val="Heading 1 Char"/>
    <w:basedOn w:val="DefaultParagraphFont"/>
    <w:link w:val="Heading1"/>
    <w:uiPriority w:val="2"/>
    <w:rsid w:val="000A525A"/>
    <w:rPr>
      <w:rFonts w:asciiTheme="majorHAnsi" w:eastAsiaTheme="minorHAnsi" w:hAnsiTheme="majorHAnsi" w:cs="Times New Roman (Body CS)"/>
      <w:color w:val="0F9ED5" w:themeColor="accent4"/>
      <w:kern w:val="0"/>
      <w:sz w:val="28"/>
      <w:szCs w:val="24"/>
      <w14:ligatures w14:val="none"/>
    </w:rPr>
  </w:style>
  <w:style w:type="paragraph" w:customStyle="1" w:styleId="27B32FAC0E314D3490116F30657ECAF8">
    <w:name w:val="27B32FAC0E314D3490116F30657ECAF8"/>
  </w:style>
  <w:style w:type="character" w:styleId="Emphasis">
    <w:name w:val="Emphasis"/>
    <w:uiPriority w:val="20"/>
    <w:rPr>
      <w:b/>
      <w:color w:val="0F9ED5" w:themeColor="accent4"/>
    </w:rPr>
  </w:style>
  <w:style w:type="paragraph" w:customStyle="1" w:styleId="046239050BC147B3B5758CC5FA55B49B">
    <w:name w:val="046239050BC147B3B5758CC5FA55B49B"/>
    <w:rsid w:val="000A525A"/>
    <w:pPr>
      <w:spacing w:line="278" w:lineRule="auto"/>
    </w:pPr>
    <w:rPr>
      <w:sz w:val="24"/>
      <w:szCs w:val="24"/>
    </w:rPr>
  </w:style>
  <w:style w:type="paragraph" w:customStyle="1" w:styleId="6513CF47E7194419823132ED756A1A6F">
    <w:name w:val="6513CF47E7194419823132ED756A1A6F"/>
    <w:rsid w:val="000A525A"/>
    <w:pPr>
      <w:spacing w:line="278" w:lineRule="auto"/>
    </w:pPr>
    <w:rPr>
      <w:sz w:val="24"/>
      <w:szCs w:val="24"/>
    </w:rPr>
  </w:style>
  <w:style w:type="paragraph" w:customStyle="1" w:styleId="F81C56A4F89D48EB929AAC1D1356F3BF">
    <w:name w:val="F81C56A4F89D48EB929AAC1D1356F3BF"/>
    <w:rsid w:val="000A525A"/>
    <w:pPr>
      <w:spacing w:line="278" w:lineRule="auto"/>
    </w:pPr>
    <w:rPr>
      <w:sz w:val="24"/>
      <w:szCs w:val="24"/>
    </w:rPr>
  </w:style>
  <w:style w:type="paragraph" w:customStyle="1" w:styleId="6768D40E079B4D1EB01F03FAC74E2DCA">
    <w:name w:val="6768D40E079B4D1EB01F03FAC74E2DCA"/>
    <w:rsid w:val="000A525A"/>
    <w:pPr>
      <w:spacing w:line="278" w:lineRule="auto"/>
    </w:pPr>
    <w:rPr>
      <w:sz w:val="24"/>
      <w:szCs w:val="24"/>
    </w:rPr>
  </w:style>
  <w:style w:type="paragraph" w:customStyle="1" w:styleId="7AED5F2142FE46ABBB4F698456428880">
    <w:name w:val="7AED5F2142FE46ABBB4F698456428880"/>
    <w:rsid w:val="000A525A"/>
    <w:pPr>
      <w:spacing w:line="278" w:lineRule="auto"/>
    </w:pPr>
    <w:rPr>
      <w:sz w:val="24"/>
      <w:szCs w:val="24"/>
    </w:rPr>
  </w:style>
  <w:style w:type="paragraph" w:customStyle="1" w:styleId="0A3C9CD8F72C4D79A3A8A0BDEF517664">
    <w:name w:val="0A3C9CD8F72C4D79A3A8A0BDEF517664"/>
    <w:rsid w:val="000A525A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A24AD-AD6E-4AFD-9777-3A7D7259EE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C51234F-26C5-4A2A-B51D-59D2C9E39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13B15-282C-43A3-9409-5244D18FF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management resume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2023-11-12T01:43:00Z</dcterms:created>
  <dcterms:modified xsi:type="dcterms:W3CDTF">2024-03-02T20:55:00Z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